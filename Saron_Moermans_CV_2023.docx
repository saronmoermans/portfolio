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D0B3" w14:textId="77777777" w:rsidR="00AD5898" w:rsidRPr="005371D5" w:rsidRDefault="00AD5898">
      <w:r w:rsidRPr="005371D5">
        <w:rPr>
          <w:noProof/>
          <w:lang w:bidi="nl-NL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5EEB1DB" wp14:editId="02AC5D4B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589" cy="10058400"/>
                <wp:effectExtent l="0" t="0" r="0" b="0"/>
                <wp:wrapNone/>
                <wp:docPr id="8" name="Groep 8" descr="decoratieve elementen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hthoek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e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Vrije v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Vrije v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Vrije v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Vrije v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82F180B" id="Groep 8" o:spid="_x0000_s1026" alt="decoratieve elementen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">
                <v:rect id="Rechthoek 604" o:spid="_x0000_s1027" style="position:absolute;width:32639;height:100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" fillcolor="#0f3344 [3204]" stroked="f"/>
                <v:group id="Groep 1" o:spid="_x0000_s1028" style="position:absolute;top:74676;width:32639;height:25908" coordorigin="62,74725" coordsize="32640,25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Vrije vorm 605" o:spid="_x0000_s1029" style="position:absolute;left:62;top:74725;width:32640;height:25910;visibility:visible;mso-wrap-style:square;v-text-anchor:top" coordsize="506,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&#13;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Vrije vorm 606" o:spid="_x0000_s1030" style="position:absolute;left:3941;top:78620;width:28761;height:22015;visibility:visible;mso-wrap-style:square;v-text-anchor:top" coordsize="446,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&#13;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Vrije vorm 608" o:spid="_x0000_s1031" style="position:absolute;left:62;top:87703;width:28387;height:12932;visibility:visible;mso-wrap-style:square;v-text-anchor:top" coordsize="440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&#13;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Vrije vorm 5" o:spid="_x0000_s1032" style="position:absolute;width:32725;height:29067;visibility:visible;mso-wrap-style:square;v-text-anchor:top" coordsize="506,4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&#13;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Indelingstabel"/>
      </w:tblPr>
      <w:tblGrid>
        <w:gridCol w:w="831"/>
        <w:gridCol w:w="2858"/>
        <w:gridCol w:w="1035"/>
        <w:gridCol w:w="5942"/>
      </w:tblGrid>
      <w:tr w:rsidR="00647A4B" w:rsidRPr="005371D5" w14:paraId="61E8CDEC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54EA4A0E" w14:textId="5F97553A" w:rsidR="00647A4B" w:rsidRPr="005371D5" w:rsidRDefault="003911FB" w:rsidP="00647A4B">
            <w:pPr>
              <w:pStyle w:val="Platteteks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 w:rsidRPr="005371D5">
              <w:rPr>
                <w:rFonts w:ascii="Times New Roman" w:hAnsi="Times New Roman"/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6236B235" wp14:editId="2EE2C750">
                      <wp:extent cx="2013527" cy="2078182"/>
                      <wp:effectExtent l="0" t="0" r="19050" b="17780"/>
                      <wp:docPr id="1" name="Ovaal 1" descr="portretfoto vrouw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3527" cy="2078182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E51A8BD" id="Ovaal 1" o:spid="_x0000_s1026" alt="portretfoto vrouw" style="width:158.55pt;height:16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" strokecolor="#071921 [1604]" strokeweight="1pt">
                      <v:fill r:id="rId11" o:title="portretfoto vrouw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14:paraId="3B27CB8F" w14:textId="77777777" w:rsidR="00647A4B" w:rsidRPr="005371D5" w:rsidRDefault="00647A4B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00B909F0" w14:textId="2BAF0EDB" w:rsidR="00647A4B" w:rsidRPr="005371D5" w:rsidRDefault="00970D05" w:rsidP="00222466">
            <w:pPr>
              <w:pStyle w:val="Titel"/>
            </w:pPr>
            <w:r>
              <w:t>Saron</w:t>
            </w:r>
            <w:r w:rsidR="00647A4B" w:rsidRPr="005371D5">
              <w:rPr>
                <w:lang w:bidi="nl-NL"/>
              </w:rPr>
              <w:t xml:space="preserve"> </w:t>
            </w:r>
            <w:r>
              <w:t>moermans</w:t>
            </w:r>
          </w:p>
          <w:p w14:paraId="55BEFF9F" w14:textId="77777777" w:rsidR="00647A4B" w:rsidRPr="005371D5" w:rsidRDefault="00647A4B" w:rsidP="00C4452C">
            <w:pPr>
              <w:pStyle w:val="Kop1"/>
            </w:pPr>
            <w:r w:rsidRPr="005371D5">
              <w:rPr>
                <w:lang w:bidi="nl-NL"/>
              </w:rPr>
              <w:t>Werkervaring</w:t>
            </w:r>
          </w:p>
          <w:p w14:paraId="1B6162E3" w14:textId="26DCE276" w:rsidR="00647A4B" w:rsidRPr="005371D5" w:rsidRDefault="00970D05" w:rsidP="00C4452C">
            <w:pPr>
              <w:pStyle w:val="Kop2"/>
            </w:pPr>
            <w:r>
              <w:t>25/04/2022</w:t>
            </w:r>
            <w:r w:rsidR="00647A4B" w:rsidRPr="005371D5">
              <w:rPr>
                <w:lang w:bidi="nl-NL"/>
              </w:rPr>
              <w:t>–</w:t>
            </w:r>
            <w:r>
              <w:t>heden</w:t>
            </w:r>
          </w:p>
          <w:p w14:paraId="55292617" w14:textId="73E97C35" w:rsidR="00647A4B" w:rsidRPr="005371D5" w:rsidRDefault="00970D05" w:rsidP="000F7D04">
            <w:r>
              <w:t>Helpdeskmedewerker</w:t>
            </w:r>
            <w:r w:rsidR="00647A4B" w:rsidRPr="005371D5">
              <w:rPr>
                <w:rStyle w:val="Zwaar"/>
                <w:color w:val="auto"/>
                <w:lang w:bidi="nl-NL"/>
              </w:rPr>
              <w:t xml:space="preserve"> • </w:t>
            </w:r>
            <w:r>
              <w:t>ICT</w:t>
            </w:r>
            <w:r w:rsidR="00647A4B" w:rsidRPr="005371D5">
              <w:rPr>
                <w:rStyle w:val="Zwaar"/>
                <w:color w:val="auto"/>
                <w:lang w:bidi="nl-NL"/>
              </w:rPr>
              <w:t xml:space="preserve"> • </w:t>
            </w:r>
            <w:r>
              <w:t xml:space="preserve">Wit-Gele-Kruis </w:t>
            </w:r>
            <w:r w:rsidR="00C61D5F">
              <w:t>Limburg</w:t>
            </w:r>
          </w:p>
          <w:p w14:paraId="26A72729" w14:textId="77777777" w:rsidR="00647A4B" w:rsidRPr="005371D5" w:rsidRDefault="00647A4B" w:rsidP="00C4452C">
            <w:pPr>
              <w:pStyle w:val="Kop1"/>
            </w:pPr>
            <w:r w:rsidRPr="005371D5">
              <w:rPr>
                <w:lang w:bidi="nl-NL"/>
              </w:rPr>
              <w:t>Opleiding</w:t>
            </w:r>
          </w:p>
          <w:p w14:paraId="3B508AE4" w14:textId="401882EA" w:rsidR="00970D05" w:rsidRDefault="00970D05" w:rsidP="00970D05">
            <w:pPr>
              <w:pStyle w:val="Kop2"/>
            </w:pPr>
            <w:r>
              <w:t xml:space="preserve">Atheneum </w:t>
            </w:r>
            <w:proofErr w:type="spellStart"/>
            <w:r>
              <w:t>Tungrorum</w:t>
            </w:r>
            <w:proofErr w:type="spellEnd"/>
            <w:r w:rsidR="00647A4B" w:rsidRPr="005371D5">
              <w:rPr>
                <w:lang w:bidi="nl-NL"/>
              </w:rPr>
              <w:t xml:space="preserve">, </w:t>
            </w:r>
            <w:r>
              <w:t>Tongeren</w:t>
            </w:r>
            <w:r w:rsidR="00E54FB5">
              <w:t xml:space="preserve"> | 2015-2021</w:t>
            </w:r>
          </w:p>
          <w:p w14:paraId="30991049" w14:textId="35D0C8EF" w:rsidR="00970D05" w:rsidRPr="00F00FC3" w:rsidRDefault="00970D05" w:rsidP="00970D05">
            <w:pPr>
              <w:pStyle w:val="Lijstalinea"/>
              <w:numPr>
                <w:ilvl w:val="0"/>
                <w:numId w:val="15"/>
              </w:numPr>
              <w:rPr>
                <w:b/>
                <w:bCs/>
                <w:sz w:val="24"/>
              </w:rPr>
            </w:pPr>
            <w:r w:rsidRPr="00F00FC3">
              <w:rPr>
                <w:rStyle w:val="cvvb5tekstvetChar"/>
                <w:b w:val="0"/>
                <w:bCs/>
              </w:rPr>
              <w:t>Industriële ICT</w:t>
            </w:r>
          </w:p>
          <w:p w14:paraId="51F4AC02" w14:textId="5BCF5AC4" w:rsidR="00970D05" w:rsidRPr="00970D05" w:rsidRDefault="00970D05" w:rsidP="00970D05">
            <w:pPr>
              <w:pStyle w:val="Kop2"/>
            </w:pPr>
            <w:r>
              <w:t>PXL</w:t>
            </w:r>
            <w:r w:rsidRPr="005371D5">
              <w:rPr>
                <w:lang w:bidi="nl-NL"/>
              </w:rPr>
              <w:t xml:space="preserve">, </w:t>
            </w:r>
            <w:r>
              <w:t>Hasselt</w:t>
            </w:r>
            <w:r w:rsidR="00E54FB5">
              <w:t xml:space="preserve"> | 2021-heden</w:t>
            </w:r>
          </w:p>
          <w:p w14:paraId="0F1926D9" w14:textId="5464A107" w:rsidR="00970D05" w:rsidRPr="00F00FC3" w:rsidRDefault="00970D05" w:rsidP="00970D05">
            <w:pPr>
              <w:pStyle w:val="Lijstopsomteken"/>
              <w:numPr>
                <w:ilvl w:val="0"/>
                <w:numId w:val="11"/>
              </w:numPr>
            </w:pPr>
            <w:r w:rsidRPr="00F00FC3">
              <w:rPr>
                <w:rStyle w:val="cv5tekstChar"/>
                <w:rFonts w:eastAsia="Malgun Gothic"/>
              </w:rPr>
              <w:t>Programmeren</w:t>
            </w:r>
          </w:p>
          <w:p w14:paraId="4DB001CE" w14:textId="30555285" w:rsidR="00647A4B" w:rsidRPr="005371D5" w:rsidRDefault="00C61D5F" w:rsidP="00C4452C">
            <w:pPr>
              <w:pStyle w:val="Kop1"/>
            </w:pPr>
            <w:r>
              <w:rPr>
                <w:lang w:bidi="nl-NL"/>
              </w:rPr>
              <w:t>Competenties</w:t>
            </w:r>
          </w:p>
          <w:p w14:paraId="714D7555" w14:textId="774D5823" w:rsidR="00C61D5F" w:rsidRDefault="00C61D5F" w:rsidP="00C61D5F">
            <w:pPr>
              <w:pStyle w:val="cvvb5tekstvet"/>
              <w:spacing w:before="240"/>
              <w:rPr>
                <w:rStyle w:val="cv5lijstChar"/>
              </w:rPr>
            </w:pPr>
            <w:r>
              <w:t>Professionele competenties</w:t>
            </w:r>
          </w:p>
          <w:p w14:paraId="439B22CF" w14:textId="77777777" w:rsidR="00C61D5F" w:rsidRDefault="00C61D5F" w:rsidP="00C61D5F">
            <w:pPr>
              <w:pStyle w:val="cv6lijst"/>
              <w:numPr>
                <w:ilvl w:val="0"/>
                <w:numId w:val="17"/>
              </w:numPr>
              <w:rPr>
                <w:rStyle w:val="cv5lijstChar"/>
              </w:rPr>
            </w:pPr>
            <w:r>
              <w:rPr>
                <w:rStyle w:val="cv5lijstChar"/>
              </w:rPr>
              <w:t>Strikt – ik kom de afgesproken afspraken na en kan systematisch plannen.</w:t>
            </w:r>
          </w:p>
          <w:p w14:paraId="31932C74" w14:textId="3382725E" w:rsidR="00C61D5F" w:rsidRDefault="00C61D5F" w:rsidP="00C61D5F">
            <w:pPr>
              <w:pStyle w:val="cv6lijst"/>
              <w:numPr>
                <w:ilvl w:val="0"/>
                <w:numId w:val="17"/>
              </w:numPr>
            </w:pPr>
            <w:r>
              <w:t xml:space="preserve">Ondernemend </w:t>
            </w:r>
            <w:r>
              <w:rPr>
                <w:rFonts w:eastAsia="Malgun Gothic"/>
              </w:rPr>
              <w:t>–</w:t>
            </w:r>
            <w:r>
              <w:t xml:space="preserve"> Ik zal mijn competenties aanbieden </w:t>
            </w:r>
          </w:p>
          <w:p w14:paraId="761D1C07" w14:textId="77777777" w:rsidR="00C61D5F" w:rsidRDefault="00C61D5F" w:rsidP="00C61D5F">
            <w:pPr>
              <w:pStyle w:val="cv6lijst"/>
              <w:numPr>
                <w:ilvl w:val="0"/>
                <w:numId w:val="17"/>
              </w:numPr>
            </w:pPr>
            <w:r>
              <w:t xml:space="preserve">Leervaardig – Ik leer bij waar ik kan en pas toe waar mogelijk. </w:t>
            </w:r>
          </w:p>
          <w:p w14:paraId="55C93A18" w14:textId="77777777" w:rsidR="00C61D5F" w:rsidRDefault="00C61D5F" w:rsidP="00C61D5F">
            <w:pPr>
              <w:pStyle w:val="cvvb5tekstvet"/>
              <w:spacing w:before="240"/>
            </w:pPr>
            <w:r>
              <w:t>Talenkennis</w:t>
            </w:r>
          </w:p>
          <w:p w14:paraId="23C686CF" w14:textId="77777777" w:rsidR="00C61D5F" w:rsidRDefault="00C61D5F" w:rsidP="00C61D5F">
            <w:pPr>
              <w:pStyle w:val="cv6lijst"/>
              <w:numPr>
                <w:ilvl w:val="0"/>
                <w:numId w:val="17"/>
              </w:numPr>
            </w:pPr>
            <w:r>
              <w:t xml:space="preserve">Nederlands – </w:t>
            </w:r>
            <w:r>
              <w:rPr>
                <w:rStyle w:val="cv5lijstChar"/>
              </w:rPr>
              <w:t xml:space="preserve">schriftelijk en mondeling sterk </w:t>
            </w:r>
          </w:p>
          <w:p w14:paraId="122E6FBF" w14:textId="77777777" w:rsidR="00C61D5F" w:rsidRDefault="00C61D5F" w:rsidP="00C61D5F">
            <w:pPr>
              <w:pStyle w:val="cv6lijst"/>
              <w:numPr>
                <w:ilvl w:val="0"/>
                <w:numId w:val="17"/>
              </w:numPr>
            </w:pPr>
            <w:r>
              <w:rPr>
                <w:rStyle w:val="cv5lijstChar"/>
              </w:rPr>
              <w:t xml:space="preserve">Engels </w:t>
            </w:r>
          </w:p>
          <w:p w14:paraId="1A819CE0" w14:textId="77777777" w:rsidR="00C61D5F" w:rsidRDefault="00C61D5F" w:rsidP="00C61D5F">
            <w:pPr>
              <w:pStyle w:val="cv6lijst"/>
              <w:numPr>
                <w:ilvl w:val="0"/>
                <w:numId w:val="17"/>
              </w:numPr>
            </w:pPr>
            <w:proofErr w:type="spellStart"/>
            <w:r>
              <w:t>Tongers</w:t>
            </w:r>
            <w:proofErr w:type="spellEnd"/>
            <w:r>
              <w:t xml:space="preserve"> dialect </w:t>
            </w:r>
          </w:p>
          <w:p w14:paraId="796BF079" w14:textId="77777777" w:rsidR="00C61D5F" w:rsidRDefault="00C61D5F" w:rsidP="00C61D5F">
            <w:pPr>
              <w:pStyle w:val="cvvb5tekstvet"/>
              <w:spacing w:before="240"/>
            </w:pPr>
            <w:r>
              <w:t>Computerkennis</w:t>
            </w:r>
          </w:p>
          <w:p w14:paraId="3CF54D84" w14:textId="77777777" w:rsidR="00C61D5F" w:rsidRDefault="00C61D5F" w:rsidP="00C61D5F">
            <w:pPr>
              <w:pStyle w:val="cv6lijst"/>
              <w:numPr>
                <w:ilvl w:val="0"/>
                <w:numId w:val="17"/>
              </w:numPr>
              <w:rPr>
                <w:rStyle w:val="cv5lijstChar"/>
              </w:rPr>
            </w:pPr>
            <w:r>
              <w:rPr>
                <w:rStyle w:val="cv5lijstChar"/>
              </w:rPr>
              <w:t xml:space="preserve">Algemene computerkennis </w:t>
            </w:r>
            <w:r>
              <w:t xml:space="preserve">- </w:t>
            </w:r>
            <w:r>
              <w:rPr>
                <w:rStyle w:val="cv5lijstChar"/>
              </w:rPr>
              <w:t xml:space="preserve">business niveau/ ondersteuning </w:t>
            </w:r>
          </w:p>
          <w:p w14:paraId="29AB88A9" w14:textId="77777777" w:rsidR="00C61D5F" w:rsidRDefault="00C61D5F" w:rsidP="00C61D5F">
            <w:pPr>
              <w:pStyle w:val="cv6lijst"/>
              <w:numPr>
                <w:ilvl w:val="0"/>
                <w:numId w:val="17"/>
              </w:numPr>
              <w:rPr>
                <w:rStyle w:val="cv5lijstChar"/>
              </w:rPr>
            </w:pPr>
            <w:r>
              <w:rPr>
                <w:rStyle w:val="cv5lijstChar"/>
              </w:rPr>
              <w:t xml:space="preserve">De verschillende Windows versies (7,8, 10) </w:t>
            </w:r>
          </w:p>
          <w:p w14:paraId="34A68EB7" w14:textId="66C27CC6" w:rsidR="00C61D5F" w:rsidRDefault="00C61D5F" w:rsidP="00C61D5F">
            <w:pPr>
              <w:pStyle w:val="Lijstalinea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eastAsiaTheme="minorHAnsi" w:cstheme="minorBidi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Back end </w:t>
            </w:r>
            <w:proofErr w:type="spellStart"/>
            <w:r>
              <w:rPr>
                <w:sz w:val="22"/>
                <w:szCs w:val="22"/>
                <w:lang w:val="en-US"/>
              </w:rPr>
              <w:t>programmeren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Malgun Gothic"/>
                <w:sz w:val="22"/>
                <w:szCs w:val="22"/>
                <w:lang w:val="en-US"/>
              </w:rPr>
              <w:t>- C# .NET, SQL, PLSQL</w:t>
            </w:r>
          </w:p>
          <w:p w14:paraId="74BDDBB8" w14:textId="066E7BB6" w:rsidR="00C61D5F" w:rsidRDefault="00C61D5F" w:rsidP="00C61D5F">
            <w:pPr>
              <w:pStyle w:val="Lijstalinea"/>
              <w:numPr>
                <w:ilvl w:val="0"/>
                <w:numId w:val="17"/>
              </w:numPr>
              <w:spacing w:after="0" w:line="240" w:lineRule="auto"/>
              <w:contextualSpacing/>
              <w:rPr>
                <w:sz w:val="22"/>
                <w:szCs w:val="22"/>
                <w:lang w:val="en-US"/>
              </w:rPr>
            </w:pPr>
            <w:r>
              <w:rPr>
                <w:rFonts w:eastAsia="Malgun Gothic"/>
                <w:sz w:val="22"/>
                <w:szCs w:val="22"/>
                <w:lang w:val="en-US"/>
              </w:rPr>
              <w:t xml:space="preserve">Front end </w:t>
            </w:r>
            <w:proofErr w:type="spellStart"/>
            <w:r>
              <w:rPr>
                <w:rFonts w:eastAsia="Malgun Gothic"/>
                <w:sz w:val="22"/>
                <w:szCs w:val="22"/>
                <w:lang w:val="en-US"/>
              </w:rPr>
              <w:t>programmeren</w:t>
            </w:r>
            <w:proofErr w:type="spellEnd"/>
            <w:r>
              <w:rPr>
                <w:rFonts w:eastAsia="Malgun Gothic"/>
                <w:sz w:val="22"/>
                <w:szCs w:val="22"/>
                <w:lang w:val="en-US"/>
              </w:rPr>
              <w:t xml:space="preserve"> – HTML/CSS, </w:t>
            </w:r>
            <w:r w:rsidR="00E54FB5">
              <w:rPr>
                <w:rFonts w:eastAsia="Malgun Gothic"/>
                <w:sz w:val="22"/>
                <w:szCs w:val="22"/>
                <w:lang w:val="en-US"/>
              </w:rPr>
              <w:t>JavaScript</w:t>
            </w:r>
          </w:p>
          <w:p w14:paraId="7112A634" w14:textId="77777777" w:rsidR="00C61D5F" w:rsidRPr="00C61D5F" w:rsidRDefault="00C61D5F" w:rsidP="00C61D5F">
            <w:pPr>
              <w:pStyle w:val="Lijstalinea"/>
              <w:numPr>
                <w:ilvl w:val="0"/>
                <w:numId w:val="17"/>
              </w:numPr>
              <w:spacing w:after="0" w:line="240" w:lineRule="auto"/>
              <w:contextualSpacing/>
              <w:rPr>
                <w:sz w:val="22"/>
                <w:szCs w:val="22"/>
                <w:lang w:val="nl-BE"/>
              </w:rPr>
            </w:pPr>
            <w:r>
              <w:rPr>
                <w:rFonts w:eastAsia="Malgun Gothic"/>
                <w:sz w:val="22"/>
                <w:szCs w:val="22"/>
              </w:rPr>
              <w:t>PLC-programmeren – geavanceerd niveau</w:t>
            </w:r>
            <w:r>
              <w:rPr>
                <w:rFonts w:eastAsia="Malgun Gothic"/>
                <w:sz w:val="22"/>
                <w:szCs w:val="22"/>
              </w:rPr>
              <w:tab/>
            </w:r>
          </w:p>
          <w:p w14:paraId="74421A18" w14:textId="1EAC2182" w:rsidR="00647A4B" w:rsidRPr="00C61D5F" w:rsidRDefault="00C61D5F" w:rsidP="00C61D5F">
            <w:pPr>
              <w:pStyle w:val="Lijstalinea"/>
              <w:numPr>
                <w:ilvl w:val="0"/>
                <w:numId w:val="17"/>
              </w:numPr>
              <w:spacing w:after="0" w:line="240" w:lineRule="auto"/>
              <w:contextualSpacing/>
              <w:rPr>
                <w:sz w:val="22"/>
                <w:szCs w:val="22"/>
                <w:lang w:val="nl-BE"/>
              </w:rPr>
            </w:pPr>
            <w:r w:rsidRPr="00C61D5F">
              <w:rPr>
                <w:rFonts w:eastAsia="Malgun Gothic"/>
                <w:sz w:val="22"/>
                <w:szCs w:val="22"/>
              </w:rPr>
              <w:t>Logo Siemens Programmeren –</w:t>
            </w:r>
            <w:r w:rsidR="00E54FB5">
              <w:rPr>
                <w:rFonts w:eastAsia="Malgun Gothic"/>
                <w:sz w:val="22"/>
                <w:szCs w:val="22"/>
              </w:rPr>
              <w:t xml:space="preserve"> </w:t>
            </w:r>
            <w:r w:rsidR="00E54FB5" w:rsidRPr="00C61D5F">
              <w:rPr>
                <w:rFonts w:eastAsia="Malgun Gothic"/>
                <w:sz w:val="22"/>
                <w:szCs w:val="22"/>
              </w:rPr>
              <w:t>basisniveau</w:t>
            </w:r>
          </w:p>
          <w:p w14:paraId="26EFF7E4" w14:textId="6C7125BC" w:rsidR="00647A4B" w:rsidRPr="005371D5" w:rsidRDefault="00C61D5F" w:rsidP="00C4452C">
            <w:pPr>
              <w:pStyle w:val="Kop1"/>
            </w:pPr>
            <w:r>
              <w:rPr>
                <w:lang w:bidi="nl-NL"/>
              </w:rPr>
              <w:t>persoonlijke interesses</w:t>
            </w:r>
          </w:p>
          <w:p w14:paraId="773103F7" w14:textId="71C19D42" w:rsidR="00C61D5F" w:rsidRDefault="00C61D5F" w:rsidP="00C61D5F">
            <w:pPr>
              <w:pStyle w:val="cv5tekst"/>
              <w:numPr>
                <w:ilvl w:val="0"/>
                <w:numId w:val="18"/>
              </w:numPr>
              <w:tabs>
                <w:tab w:val="left" w:pos="6612"/>
              </w:tabs>
            </w:pPr>
            <w:r>
              <w:t xml:space="preserve">Lezen: theologie, filosofie, </w:t>
            </w:r>
            <w:r w:rsidR="00E54FB5">
              <w:t>documentaires</w:t>
            </w:r>
          </w:p>
          <w:p w14:paraId="2E721098" w14:textId="578CAB10" w:rsidR="00C61D5F" w:rsidRDefault="00C61D5F" w:rsidP="00C61D5F">
            <w:pPr>
              <w:pStyle w:val="cv5tekst"/>
              <w:numPr>
                <w:ilvl w:val="0"/>
                <w:numId w:val="18"/>
              </w:numPr>
              <w:tabs>
                <w:tab w:val="left" w:pos="6612"/>
              </w:tabs>
            </w:pPr>
            <w:r>
              <w:t>Muziek: spelen van Klassieke piano, jazz piano</w:t>
            </w:r>
          </w:p>
          <w:p w14:paraId="68F3666A" w14:textId="77777777" w:rsidR="00C61D5F" w:rsidRDefault="00C61D5F" w:rsidP="00C61D5F">
            <w:pPr>
              <w:pStyle w:val="cv5tekst"/>
              <w:numPr>
                <w:ilvl w:val="0"/>
                <w:numId w:val="18"/>
              </w:numPr>
              <w:tabs>
                <w:tab w:val="left" w:pos="6612"/>
              </w:tabs>
            </w:pPr>
            <w:r>
              <w:t>Programmeren in HTML, Python, Javascript etc.</w:t>
            </w:r>
          </w:p>
          <w:p w14:paraId="5F05B254" w14:textId="182A6A23" w:rsidR="00647A4B" w:rsidRPr="005371D5" w:rsidRDefault="00647A4B" w:rsidP="000F7D04"/>
          <w:p w14:paraId="5A78A899" w14:textId="46D992B5" w:rsidR="00647A4B" w:rsidRPr="005371D5" w:rsidRDefault="00647A4B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F51250" w:rsidRPr="005371D5" w14:paraId="79C9467D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3B30B67E" w14:textId="77777777" w:rsidR="00F51250" w:rsidRPr="005371D5" w:rsidRDefault="00F51250" w:rsidP="00F51250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56D5DEDB" w14:textId="77777777" w:rsidR="00F51250" w:rsidRPr="005371D5" w:rsidRDefault="00F51250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65D364A7" w14:textId="77777777" w:rsidR="00F51250" w:rsidRPr="005371D5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5371D5" w14:paraId="5B629CBF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39A211DC" w14:textId="77777777" w:rsidR="00071E84" w:rsidRPr="005371D5" w:rsidRDefault="00071E84" w:rsidP="00222466">
            <w:pPr>
              <w:pStyle w:val="Informatie"/>
              <w:rPr>
                <w:rStyle w:val="Zwaar"/>
                <w:b w:val="0"/>
                <w:bCs w:val="0"/>
                <w:color w:val="FFFFFF" w:themeColor="background1"/>
              </w:rPr>
            </w:pPr>
            <w:r w:rsidRPr="005371D5">
              <w:rPr>
                <w:noProof/>
                <w:lang w:bidi="nl-NL"/>
              </w:rPr>
              <w:drawing>
                <wp:inline distT="0" distB="0" distL="0" distR="0" wp14:anchorId="57520667" wp14:editId="00CC8174">
                  <wp:extent cx="394335" cy="394335"/>
                  <wp:effectExtent l="0" t="0" r="0" b="0"/>
                  <wp:docPr id="12" name="Afbeelding 12" descr="Marke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99406DB" w14:textId="374C0345" w:rsidR="00071E84" w:rsidRPr="005371D5" w:rsidRDefault="00970D05" w:rsidP="00071E84">
            <w:pPr>
              <w:pStyle w:val="Informatie"/>
            </w:pPr>
            <w:r>
              <w:t>Rutterweg 37</w:t>
            </w:r>
          </w:p>
          <w:p w14:paraId="5ED7C28B" w14:textId="54F42E66" w:rsidR="00071E84" w:rsidRPr="005371D5" w:rsidRDefault="00970D05" w:rsidP="00071E84">
            <w:pPr>
              <w:pStyle w:val="Informatie"/>
            </w:pPr>
            <w:r>
              <w:t>3700, Tongeren</w:t>
            </w:r>
          </w:p>
        </w:tc>
        <w:tc>
          <w:tcPr>
            <w:tcW w:w="1062" w:type="dxa"/>
            <w:vMerge/>
          </w:tcPr>
          <w:p w14:paraId="164F372C" w14:textId="77777777" w:rsidR="00071E84" w:rsidRPr="005371D5" w:rsidRDefault="00071E84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804634E" w14:textId="77777777" w:rsidR="00071E84" w:rsidRPr="005371D5" w:rsidRDefault="00071E84" w:rsidP="005801E5">
            <w:pPr>
              <w:pStyle w:val="Kop1"/>
            </w:pPr>
          </w:p>
        </w:tc>
      </w:tr>
      <w:tr w:rsidR="00647A4B" w:rsidRPr="005371D5" w14:paraId="5C60872B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1243D80" w14:textId="77777777" w:rsidR="00647A4B" w:rsidRPr="005371D5" w:rsidRDefault="00647A4B" w:rsidP="00071E84">
            <w:pPr>
              <w:pStyle w:val="Geenafstand"/>
            </w:pPr>
          </w:p>
        </w:tc>
        <w:tc>
          <w:tcPr>
            <w:tcW w:w="1062" w:type="dxa"/>
            <w:vMerge/>
          </w:tcPr>
          <w:p w14:paraId="165849D8" w14:textId="77777777" w:rsidR="00647A4B" w:rsidRPr="005371D5" w:rsidRDefault="00647A4B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4159E23" w14:textId="77777777" w:rsidR="00647A4B" w:rsidRPr="005371D5" w:rsidRDefault="00647A4B" w:rsidP="005801E5">
            <w:pPr>
              <w:pStyle w:val="Kop1"/>
            </w:pPr>
          </w:p>
        </w:tc>
      </w:tr>
      <w:tr w:rsidR="00071E84" w:rsidRPr="005371D5" w14:paraId="581574DB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7E2E7062" w14:textId="77777777" w:rsidR="00071E84" w:rsidRPr="005371D5" w:rsidRDefault="00071E84" w:rsidP="00222466">
            <w:pPr>
              <w:pStyle w:val="Informatie"/>
            </w:pPr>
            <w:r w:rsidRPr="005371D5">
              <w:rPr>
                <w:noProof/>
                <w:lang w:bidi="nl-NL"/>
              </w:rPr>
              <w:drawing>
                <wp:inline distT="0" distB="0" distL="0" distR="0" wp14:anchorId="408EDF0F" wp14:editId="44102AD3">
                  <wp:extent cx="394335" cy="394335"/>
                  <wp:effectExtent l="0" t="0" r="5715" b="5715"/>
                  <wp:docPr id="13" name="Afbeelding 13" descr="Geadresseer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69A51CB" w14:textId="17FBECA9" w:rsidR="00071E84" w:rsidRPr="005371D5" w:rsidRDefault="00970D05" w:rsidP="00222466">
            <w:pPr>
              <w:pStyle w:val="Informatie"/>
            </w:pPr>
            <w:r>
              <w:t>0487961532</w:t>
            </w:r>
          </w:p>
        </w:tc>
        <w:tc>
          <w:tcPr>
            <w:tcW w:w="1062" w:type="dxa"/>
            <w:vMerge/>
          </w:tcPr>
          <w:p w14:paraId="7940ABB0" w14:textId="77777777" w:rsidR="00071E84" w:rsidRPr="005371D5" w:rsidRDefault="00071E84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1078210" w14:textId="77777777" w:rsidR="00071E84" w:rsidRPr="005371D5" w:rsidRDefault="00071E84" w:rsidP="005801E5">
            <w:pPr>
              <w:pStyle w:val="Kop1"/>
            </w:pPr>
          </w:p>
        </w:tc>
      </w:tr>
      <w:tr w:rsidR="00647A4B" w:rsidRPr="005371D5" w14:paraId="35F8F96C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4A30D59E" w14:textId="77777777" w:rsidR="00647A4B" w:rsidRPr="005371D5" w:rsidRDefault="00647A4B" w:rsidP="00071E84">
            <w:pPr>
              <w:pStyle w:val="Geenafstand"/>
            </w:pPr>
          </w:p>
        </w:tc>
        <w:tc>
          <w:tcPr>
            <w:tcW w:w="1062" w:type="dxa"/>
            <w:vMerge/>
          </w:tcPr>
          <w:p w14:paraId="4E7FE2FE" w14:textId="77777777" w:rsidR="00647A4B" w:rsidRPr="005371D5" w:rsidRDefault="00647A4B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B3406E3" w14:textId="77777777" w:rsidR="00647A4B" w:rsidRPr="005371D5" w:rsidRDefault="00647A4B" w:rsidP="005801E5">
            <w:pPr>
              <w:pStyle w:val="Kop1"/>
            </w:pPr>
          </w:p>
        </w:tc>
      </w:tr>
      <w:tr w:rsidR="00071E84" w:rsidRPr="005371D5" w14:paraId="204FC4CC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2B857E99" w14:textId="77777777" w:rsidR="00071E84" w:rsidRPr="005371D5" w:rsidRDefault="00071E84" w:rsidP="00222466">
            <w:pPr>
              <w:pStyle w:val="Informatie"/>
            </w:pPr>
            <w:r w:rsidRPr="005371D5">
              <w:rPr>
                <w:noProof/>
                <w:lang w:bidi="nl-NL"/>
              </w:rPr>
              <w:drawing>
                <wp:inline distT="0" distB="0" distL="0" distR="0" wp14:anchorId="3B47C6EE" wp14:editId="4BA76FFA">
                  <wp:extent cx="394335" cy="394335"/>
                  <wp:effectExtent l="0" t="0" r="5715" b="5715"/>
                  <wp:docPr id="17" name="Afbeelding 17" descr="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B568FAB" w14:textId="3AE249A3" w:rsidR="00071E84" w:rsidRPr="005371D5" w:rsidRDefault="00E54FB5" w:rsidP="00222466">
            <w:pPr>
              <w:pStyle w:val="Informatie"/>
            </w:pPr>
            <w:proofErr w:type="gramStart"/>
            <w:r>
              <w:t>s</w:t>
            </w:r>
            <w:r w:rsidR="00970D05">
              <w:t>aroneke.moermans@gmail.com</w:t>
            </w:r>
            <w:proofErr w:type="gramEnd"/>
          </w:p>
        </w:tc>
        <w:tc>
          <w:tcPr>
            <w:tcW w:w="1062" w:type="dxa"/>
            <w:vMerge/>
          </w:tcPr>
          <w:p w14:paraId="02D27608" w14:textId="77777777" w:rsidR="00071E84" w:rsidRPr="005371D5" w:rsidRDefault="00071E84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F06BB64" w14:textId="77777777" w:rsidR="00071E84" w:rsidRPr="005371D5" w:rsidRDefault="00071E84" w:rsidP="005801E5">
            <w:pPr>
              <w:pStyle w:val="Kop1"/>
            </w:pPr>
          </w:p>
        </w:tc>
      </w:tr>
      <w:tr w:rsidR="00647A4B" w:rsidRPr="005371D5" w14:paraId="30088D35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2F3D8BF2" w14:textId="77777777" w:rsidR="00647A4B" w:rsidRPr="005371D5" w:rsidRDefault="00647A4B" w:rsidP="00071E84">
            <w:pPr>
              <w:pStyle w:val="Geenafstand"/>
            </w:pPr>
          </w:p>
        </w:tc>
        <w:tc>
          <w:tcPr>
            <w:tcW w:w="1062" w:type="dxa"/>
            <w:vMerge/>
          </w:tcPr>
          <w:p w14:paraId="672E817A" w14:textId="77777777" w:rsidR="00647A4B" w:rsidRPr="005371D5" w:rsidRDefault="00647A4B" w:rsidP="00590471">
            <w:pPr>
              <w:pStyle w:val="Platteteks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E2A18DB" w14:textId="77777777" w:rsidR="00647A4B" w:rsidRPr="005371D5" w:rsidRDefault="00647A4B" w:rsidP="005801E5">
            <w:pPr>
              <w:pStyle w:val="Kop1"/>
            </w:pPr>
          </w:p>
        </w:tc>
      </w:tr>
      <w:tr w:rsidR="00071E84" w:rsidRPr="005371D5" w14:paraId="48F98F99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531E09A3" w14:textId="1AE09FED" w:rsidR="00071E84" w:rsidRPr="005371D5" w:rsidRDefault="00071E84" w:rsidP="00222466">
            <w:pPr>
              <w:pStyle w:val="Informatie"/>
            </w:pPr>
          </w:p>
        </w:tc>
        <w:tc>
          <w:tcPr>
            <w:tcW w:w="2947" w:type="dxa"/>
            <w:vAlign w:val="center"/>
          </w:tcPr>
          <w:p w14:paraId="426494D2" w14:textId="73E629BA" w:rsidR="00071E84" w:rsidRPr="005371D5" w:rsidRDefault="00071E84" w:rsidP="00222466">
            <w:pPr>
              <w:pStyle w:val="Informatie"/>
            </w:pPr>
          </w:p>
        </w:tc>
        <w:tc>
          <w:tcPr>
            <w:tcW w:w="1062" w:type="dxa"/>
            <w:vMerge/>
          </w:tcPr>
          <w:p w14:paraId="27AE17A1" w14:textId="77777777" w:rsidR="00071E84" w:rsidRPr="005371D5" w:rsidRDefault="00071E84">
            <w:pPr>
              <w:pStyle w:val="Informatie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CCD3F12" w14:textId="77777777" w:rsidR="00071E84" w:rsidRPr="005371D5" w:rsidRDefault="00071E84" w:rsidP="005801E5">
            <w:pPr>
              <w:pStyle w:val="Kop1"/>
            </w:pPr>
          </w:p>
        </w:tc>
      </w:tr>
      <w:tr w:rsidR="00647A4B" w:rsidRPr="005371D5" w14:paraId="0AC5BB13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2906B64D" w14:textId="4670AB14" w:rsidR="00647A4B" w:rsidRPr="005371D5" w:rsidRDefault="00970D05" w:rsidP="007443A0">
            <w:pPr>
              <w:pStyle w:val="Kop3"/>
            </w:pPr>
            <w:r>
              <w:rPr>
                <w:lang w:bidi="nl-NL"/>
              </w:rPr>
              <w:t>profiel</w:t>
            </w:r>
          </w:p>
          <w:p w14:paraId="7F6A440D" w14:textId="77777777" w:rsidR="00970D05" w:rsidRDefault="00970D05" w:rsidP="00970D05">
            <w:pPr>
              <w:pStyle w:val="cv5tekst"/>
              <w:tabs>
                <w:tab w:val="left" w:pos="6612"/>
              </w:tabs>
              <w:rPr>
                <w:color w:val="FFFFFF" w:themeColor="background1"/>
              </w:rPr>
            </w:pPr>
            <w:r w:rsidRPr="00970D05">
              <w:rPr>
                <w:b/>
                <w:bCs/>
                <w:color w:val="FFFFFF" w:themeColor="background1"/>
              </w:rPr>
              <w:t>Hulpvaardige</w:t>
            </w:r>
            <w:r w:rsidRPr="00970D05">
              <w:rPr>
                <w:color w:val="FFFFFF" w:themeColor="background1"/>
              </w:rPr>
              <w:t xml:space="preserve"> jongeman.</w:t>
            </w:r>
          </w:p>
          <w:p w14:paraId="023CA592" w14:textId="77777777" w:rsidR="00970D05" w:rsidRPr="00970D05" w:rsidRDefault="00970D05" w:rsidP="00970D05">
            <w:pPr>
              <w:pStyle w:val="cv5tekst"/>
              <w:tabs>
                <w:tab w:val="left" w:pos="6612"/>
              </w:tabs>
              <w:rPr>
                <w:color w:val="FFFFFF" w:themeColor="background1"/>
              </w:rPr>
            </w:pPr>
          </w:p>
          <w:p w14:paraId="2AC1A521" w14:textId="77777777" w:rsidR="00970D05" w:rsidRDefault="00970D05" w:rsidP="00970D05">
            <w:pPr>
              <w:pStyle w:val="cv5tekst"/>
              <w:tabs>
                <w:tab w:val="left" w:pos="6612"/>
              </w:tabs>
              <w:rPr>
                <w:color w:val="FFFFFF" w:themeColor="background1"/>
              </w:rPr>
            </w:pPr>
            <w:r w:rsidRPr="00970D05">
              <w:rPr>
                <w:b/>
                <w:bCs/>
                <w:color w:val="FFFFFF" w:themeColor="background1"/>
              </w:rPr>
              <w:t>Leergierig</w:t>
            </w:r>
            <w:r w:rsidRPr="00970D05">
              <w:rPr>
                <w:color w:val="FFFFFF" w:themeColor="background1"/>
              </w:rPr>
              <w:t>: mijn interesses liggen dan vooral bij IT maar dag dagelijks lees ik graag filosofie, theologie etc.</w:t>
            </w:r>
          </w:p>
          <w:p w14:paraId="394DF630" w14:textId="77777777" w:rsidR="00970D05" w:rsidRPr="00970D05" w:rsidRDefault="00970D05" w:rsidP="00970D05">
            <w:pPr>
              <w:pStyle w:val="cv5tekst"/>
              <w:tabs>
                <w:tab w:val="left" w:pos="6612"/>
              </w:tabs>
              <w:rPr>
                <w:color w:val="FFFFFF" w:themeColor="background1"/>
              </w:rPr>
            </w:pPr>
          </w:p>
          <w:p w14:paraId="61E8A6F2" w14:textId="77777777" w:rsidR="00970D05" w:rsidRPr="00970D05" w:rsidRDefault="00970D05" w:rsidP="00970D05">
            <w:pPr>
              <w:pStyle w:val="cv5tekst"/>
              <w:tabs>
                <w:tab w:val="left" w:pos="6612"/>
              </w:tabs>
              <w:rPr>
                <w:b/>
                <w:bCs/>
                <w:color w:val="FFFFFF" w:themeColor="background1"/>
              </w:rPr>
            </w:pPr>
            <w:r w:rsidRPr="00970D05">
              <w:rPr>
                <w:b/>
                <w:bCs/>
                <w:color w:val="FFFFFF" w:themeColor="background1"/>
              </w:rPr>
              <w:t xml:space="preserve">Teamspeler: </w:t>
            </w:r>
            <w:r w:rsidRPr="00970D05">
              <w:rPr>
                <w:color w:val="FFFFFF" w:themeColor="background1"/>
              </w:rPr>
              <w:t>Ik werk graag in een team om mijn passie te delen met andere.</w:t>
            </w:r>
            <w:r w:rsidRPr="00970D05">
              <w:rPr>
                <w:b/>
                <w:bCs/>
                <w:color w:val="FFFFFF" w:themeColor="background1"/>
              </w:rPr>
              <w:t xml:space="preserve"> </w:t>
            </w:r>
          </w:p>
          <w:p w14:paraId="018C7A06" w14:textId="170E21A9" w:rsidR="007443A0" w:rsidRPr="005371D5" w:rsidRDefault="007443A0" w:rsidP="007443A0">
            <w:pPr>
              <w:pStyle w:val="Informatie"/>
            </w:pPr>
          </w:p>
        </w:tc>
        <w:tc>
          <w:tcPr>
            <w:tcW w:w="1062" w:type="dxa"/>
          </w:tcPr>
          <w:p w14:paraId="0531E7B0" w14:textId="77777777" w:rsidR="00647A4B" w:rsidRPr="005371D5" w:rsidRDefault="00647A4B" w:rsidP="00222466"/>
        </w:tc>
        <w:tc>
          <w:tcPr>
            <w:tcW w:w="6137" w:type="dxa"/>
            <w:vMerge/>
          </w:tcPr>
          <w:p w14:paraId="6692048E" w14:textId="77777777" w:rsidR="00647A4B" w:rsidRPr="005371D5" w:rsidRDefault="00647A4B" w:rsidP="00222466"/>
        </w:tc>
      </w:tr>
    </w:tbl>
    <w:p w14:paraId="5EA68950" w14:textId="77777777" w:rsidR="007F5B63" w:rsidRPr="005371D5" w:rsidRDefault="007F5B63" w:rsidP="00CE1E3D">
      <w:pPr>
        <w:pStyle w:val="Plattetekst"/>
      </w:pPr>
    </w:p>
    <w:sectPr w:rsidR="007F5B63" w:rsidRPr="005371D5" w:rsidSect="00667952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A93B" w14:textId="77777777" w:rsidR="0021771B" w:rsidRDefault="0021771B" w:rsidP="00590471">
      <w:r>
        <w:separator/>
      </w:r>
    </w:p>
  </w:endnote>
  <w:endnote w:type="continuationSeparator" w:id="0">
    <w:p w14:paraId="22C0EFC3" w14:textId="77777777" w:rsidR="0021771B" w:rsidRDefault="0021771B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525F" w14:textId="77777777" w:rsidR="0021771B" w:rsidRDefault="0021771B" w:rsidP="00590471">
      <w:r>
        <w:separator/>
      </w:r>
    </w:p>
  </w:footnote>
  <w:footnote w:type="continuationSeparator" w:id="0">
    <w:p w14:paraId="6094D9D2" w14:textId="77777777" w:rsidR="0021771B" w:rsidRDefault="0021771B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C3B5DBF"/>
    <w:multiLevelType w:val="hybridMultilevel"/>
    <w:tmpl w:val="3F82CD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47F5D"/>
    <w:multiLevelType w:val="hybridMultilevel"/>
    <w:tmpl w:val="D2B61A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D1FDA"/>
    <w:multiLevelType w:val="hybridMultilevel"/>
    <w:tmpl w:val="50C06BBC"/>
    <w:lvl w:ilvl="0" w:tplc="3F26EA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F0BF3"/>
    <w:multiLevelType w:val="hybridMultilevel"/>
    <w:tmpl w:val="71624D0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F046B"/>
    <w:multiLevelType w:val="multilevel"/>
    <w:tmpl w:val="61F0A32C"/>
    <w:styleLink w:val="Lijstmetopsommingstekens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jstopsomteken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jstopsomteken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jstopsomteken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jstopsomteken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72133"/>
    <w:multiLevelType w:val="hybridMultilevel"/>
    <w:tmpl w:val="4B848A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96DEC"/>
    <w:multiLevelType w:val="hybridMultilevel"/>
    <w:tmpl w:val="1CBCC90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14F31"/>
    <w:multiLevelType w:val="hybridMultilevel"/>
    <w:tmpl w:val="91D2AAE4"/>
    <w:lvl w:ilvl="0" w:tplc="3F26EA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11D47"/>
    <w:multiLevelType w:val="hybridMultilevel"/>
    <w:tmpl w:val="DE1696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14002"/>
    <w:multiLevelType w:val="hybridMultilevel"/>
    <w:tmpl w:val="6C4E58B8"/>
    <w:lvl w:ilvl="0" w:tplc="FCA289CE">
      <w:start w:val="1"/>
      <w:numFmt w:val="bullet"/>
      <w:pStyle w:val="cv5lij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023255">
    <w:abstractNumId w:val="5"/>
  </w:num>
  <w:num w:numId="2" w16cid:durableId="1181578534">
    <w:abstractNumId w:val="7"/>
  </w:num>
  <w:num w:numId="3" w16cid:durableId="38435022">
    <w:abstractNumId w:val="4"/>
  </w:num>
  <w:num w:numId="4" w16cid:durableId="1617133443">
    <w:abstractNumId w:val="4"/>
    <w:lvlOverride w:ilvl="0">
      <w:startOverride w:val="1"/>
    </w:lvlOverride>
  </w:num>
  <w:num w:numId="5" w16cid:durableId="873035986">
    <w:abstractNumId w:val="11"/>
  </w:num>
  <w:num w:numId="6" w16cid:durableId="491455837">
    <w:abstractNumId w:val="3"/>
  </w:num>
  <w:num w:numId="7" w16cid:durableId="361710240">
    <w:abstractNumId w:val="2"/>
  </w:num>
  <w:num w:numId="8" w16cid:durableId="1939752082">
    <w:abstractNumId w:val="1"/>
  </w:num>
  <w:num w:numId="9" w16cid:durableId="411658548">
    <w:abstractNumId w:val="0"/>
  </w:num>
  <w:num w:numId="10" w16cid:durableId="216625211">
    <w:abstractNumId w:val="15"/>
  </w:num>
  <w:num w:numId="11" w16cid:durableId="1512064543">
    <w:abstractNumId w:val="12"/>
  </w:num>
  <w:num w:numId="12" w16cid:durableId="1533953919">
    <w:abstractNumId w:val="9"/>
  </w:num>
  <w:num w:numId="13" w16cid:durableId="2114737089">
    <w:abstractNumId w:val="14"/>
  </w:num>
  <w:num w:numId="14" w16cid:durableId="1051419384">
    <w:abstractNumId w:val="6"/>
  </w:num>
  <w:num w:numId="15" w16cid:durableId="1030037075">
    <w:abstractNumId w:val="8"/>
  </w:num>
  <w:num w:numId="16" w16cid:durableId="34276097">
    <w:abstractNumId w:val="16"/>
  </w:num>
  <w:num w:numId="17" w16cid:durableId="1080830436">
    <w:abstractNumId w:val="10"/>
  </w:num>
  <w:num w:numId="18" w16cid:durableId="13274377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5"/>
    <w:rsid w:val="00060042"/>
    <w:rsid w:val="00071E84"/>
    <w:rsid w:val="000B37CD"/>
    <w:rsid w:val="000F7D04"/>
    <w:rsid w:val="00142F43"/>
    <w:rsid w:val="00150ABD"/>
    <w:rsid w:val="00165697"/>
    <w:rsid w:val="001F5586"/>
    <w:rsid w:val="0021771B"/>
    <w:rsid w:val="00222466"/>
    <w:rsid w:val="00262B36"/>
    <w:rsid w:val="002D54EA"/>
    <w:rsid w:val="002E5E62"/>
    <w:rsid w:val="003911FB"/>
    <w:rsid w:val="00472C27"/>
    <w:rsid w:val="0047764F"/>
    <w:rsid w:val="004779CF"/>
    <w:rsid w:val="00496E48"/>
    <w:rsid w:val="004B4268"/>
    <w:rsid w:val="00507E82"/>
    <w:rsid w:val="005371D5"/>
    <w:rsid w:val="00555003"/>
    <w:rsid w:val="005801E5"/>
    <w:rsid w:val="00587DBA"/>
    <w:rsid w:val="00590471"/>
    <w:rsid w:val="005D01FA"/>
    <w:rsid w:val="00607FD5"/>
    <w:rsid w:val="00647A4B"/>
    <w:rsid w:val="00647DF1"/>
    <w:rsid w:val="00667952"/>
    <w:rsid w:val="00716927"/>
    <w:rsid w:val="00735D93"/>
    <w:rsid w:val="007443A0"/>
    <w:rsid w:val="007703AC"/>
    <w:rsid w:val="007F54A0"/>
    <w:rsid w:val="007F5B63"/>
    <w:rsid w:val="00846CB9"/>
    <w:rsid w:val="008472E9"/>
    <w:rsid w:val="008669A0"/>
    <w:rsid w:val="008C2CFC"/>
    <w:rsid w:val="008F6E2E"/>
    <w:rsid w:val="00970D05"/>
    <w:rsid w:val="009C2E65"/>
    <w:rsid w:val="009D0A49"/>
    <w:rsid w:val="009D278A"/>
    <w:rsid w:val="009E2FA7"/>
    <w:rsid w:val="00A35586"/>
    <w:rsid w:val="00AD5898"/>
    <w:rsid w:val="00B11C11"/>
    <w:rsid w:val="00B226E8"/>
    <w:rsid w:val="00B6466C"/>
    <w:rsid w:val="00BF4D49"/>
    <w:rsid w:val="00C33CE3"/>
    <w:rsid w:val="00C4452C"/>
    <w:rsid w:val="00C61D5F"/>
    <w:rsid w:val="00CE1E3D"/>
    <w:rsid w:val="00D411C0"/>
    <w:rsid w:val="00D6557B"/>
    <w:rsid w:val="00D657C3"/>
    <w:rsid w:val="00DD52B7"/>
    <w:rsid w:val="00DF2F8A"/>
    <w:rsid w:val="00E54FB5"/>
    <w:rsid w:val="00E90A60"/>
    <w:rsid w:val="00EB7708"/>
    <w:rsid w:val="00EE7E09"/>
    <w:rsid w:val="00EF6606"/>
    <w:rsid w:val="00F00FC3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504E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nl-NL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uiPriority w:val="1"/>
    <w:qFormat/>
    <w:rsid w:val="005371D5"/>
    <w:pPr>
      <w:spacing w:line="21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Kop3">
    <w:name w:val="heading 3"/>
    <w:basedOn w:val="Standaard"/>
    <w:next w:val="Standaard"/>
    <w:link w:val="Kop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semiHidden/>
    <w:qFormat/>
    <w:rsid w:val="00F0223C"/>
    <w:rPr>
      <w:sz w:val="20"/>
      <w:szCs w:val="20"/>
    </w:rPr>
  </w:style>
  <w:style w:type="character" w:customStyle="1" w:styleId="PlattetekstChar">
    <w:name w:val="Platte tekst Char"/>
    <w:basedOn w:val="Standaardalinea-lettertype"/>
    <w:link w:val="Plattetekst"/>
    <w:uiPriority w:val="1"/>
    <w:semiHidden/>
    <w:rsid w:val="00EE7E09"/>
    <w:rPr>
      <w:rFonts w:asciiTheme="minorHAnsi" w:hAnsiTheme="minorHAnsi" w:cs="Georgia"/>
    </w:rPr>
  </w:style>
  <w:style w:type="character" w:customStyle="1" w:styleId="Kop1Char">
    <w:name w:val="Kop 1 Char"/>
    <w:basedOn w:val="Standaardalinea-lettertype"/>
    <w:link w:val="Kop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jstalinea">
    <w:name w:val="List Paragraph"/>
    <w:basedOn w:val="Plattetekst"/>
    <w:uiPriority w:val="34"/>
    <w:qFormat/>
    <w:rsid w:val="00F0223C"/>
    <w:pPr>
      <w:numPr>
        <w:numId w:val="2"/>
      </w:numPr>
      <w:spacing w:after="120"/>
    </w:pPr>
    <w:rPr>
      <w:szCs w:val="24"/>
    </w:rPr>
  </w:style>
  <w:style w:type="paragraph" w:styleId="Koptekst">
    <w:name w:val="header"/>
    <w:basedOn w:val="Standaard"/>
    <w:link w:val="KoptekstChar"/>
    <w:uiPriority w:val="99"/>
    <w:semiHidden/>
    <w:rsid w:val="00BF4D49"/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BF4D49"/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elraster">
    <w:name w:val="Table Grid"/>
    <w:basedOn w:val="Standaardtabe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607FD5"/>
    <w:pPr>
      <w:kinsoku w:val="0"/>
      <w:overflowPunct w:val="0"/>
      <w:spacing w:before="120" w:after="24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elChar">
    <w:name w:val="Titel Char"/>
    <w:basedOn w:val="Standaardalinea-lettertype"/>
    <w:link w:val="Titel"/>
    <w:uiPriority w:val="10"/>
    <w:rsid w:val="00607FD5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e">
    <w:name w:val="Informatie"/>
    <w:basedOn w:val="Standaard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jstmetopsommingstekens">
    <w:name w:val="Lijst met opsommingstekens"/>
    <w:uiPriority w:val="99"/>
    <w:rsid w:val="00F51250"/>
    <w:pPr>
      <w:numPr>
        <w:numId w:val="5"/>
      </w:numPr>
    </w:pPr>
  </w:style>
  <w:style w:type="character" w:styleId="Zwaar">
    <w:name w:val="Strong"/>
    <w:basedOn w:val="Standaardalinea-lettertype"/>
    <w:uiPriority w:val="22"/>
    <w:semiHidden/>
    <w:qFormat/>
    <w:rsid w:val="00F0223C"/>
    <w:rPr>
      <w:b/>
      <w:bCs/>
      <w:color w:val="FCEA10" w:themeColor="accent4"/>
    </w:rPr>
  </w:style>
  <w:style w:type="character" w:styleId="Tekstvantijdelijkeaanduiding">
    <w:name w:val="Placeholder Text"/>
    <w:basedOn w:val="Standaardalinea-lettertype"/>
    <w:uiPriority w:val="99"/>
    <w:semiHidden/>
    <w:rsid w:val="00222466"/>
    <w:rPr>
      <w:color w:val="808080"/>
    </w:rPr>
  </w:style>
  <w:style w:type="character" w:customStyle="1" w:styleId="Kop3Char">
    <w:name w:val="Kop 3 Char"/>
    <w:basedOn w:val="Standaardalinea-lettertype"/>
    <w:link w:val="Kop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jstopsomteken2">
    <w:name w:val="List Bullet 2"/>
    <w:basedOn w:val="Standaard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Geenafstand">
    <w:name w:val="No Spacing"/>
    <w:basedOn w:val="Standaard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Kop2Char">
    <w:name w:val="Kop 2 Char"/>
    <w:basedOn w:val="Standaardalinea-lettertype"/>
    <w:link w:val="Kop2"/>
    <w:uiPriority w:val="9"/>
    <w:rsid w:val="00F51250"/>
    <w:rPr>
      <w:rFonts w:asciiTheme="majorHAnsi" w:hAnsiTheme="majorHAnsi"/>
      <w:b/>
      <w:bCs/>
      <w:szCs w:val="20"/>
    </w:rPr>
  </w:style>
  <w:style w:type="paragraph" w:styleId="Lijstopsomteken3">
    <w:name w:val="List Bullet 3"/>
    <w:basedOn w:val="Standaard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jstopsomteken">
    <w:name w:val="List Bullet"/>
    <w:basedOn w:val="Standaard"/>
    <w:uiPriority w:val="99"/>
    <w:rsid w:val="000F7D04"/>
    <w:pPr>
      <w:numPr>
        <w:numId w:val="5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cv5tekstChar">
    <w:name w:val="cv5_tekst Char"/>
    <w:basedOn w:val="Standaardalinea-lettertype"/>
    <w:link w:val="cv5tekst"/>
    <w:locked/>
    <w:rsid w:val="00970D05"/>
    <w:rPr>
      <w:rFonts w:ascii="Calibri" w:hAnsi="Calibri" w:cs="Arial"/>
      <w:lang w:eastAsia="nl-NL"/>
    </w:rPr>
  </w:style>
  <w:style w:type="paragraph" w:customStyle="1" w:styleId="cv5tekst">
    <w:name w:val="cv5_tekst"/>
    <w:basedOn w:val="Standaard"/>
    <w:link w:val="cv5tekstChar"/>
    <w:qFormat/>
    <w:rsid w:val="00970D05"/>
    <w:pPr>
      <w:tabs>
        <w:tab w:val="right" w:pos="9923"/>
      </w:tabs>
      <w:spacing w:after="0" w:line="240" w:lineRule="auto"/>
      <w:ind w:right="72"/>
    </w:pPr>
    <w:rPr>
      <w:rFonts w:ascii="Calibri" w:hAnsi="Calibri" w:cs="Arial"/>
      <w:lang w:eastAsia="nl-NL"/>
    </w:rPr>
  </w:style>
  <w:style w:type="character" w:customStyle="1" w:styleId="cvvb5tekstvetChar">
    <w:name w:val="cv_vb5_tekstvet Char"/>
    <w:basedOn w:val="Standaardalinea-lettertype"/>
    <w:link w:val="cvvb5tekstvet"/>
    <w:locked/>
    <w:rsid w:val="00970D05"/>
    <w:rPr>
      <w:rFonts w:ascii="Malgun Gothic" w:eastAsia="Malgun Gothic" w:hAnsi="Malgun Gothic"/>
      <w:b/>
      <w:lang w:eastAsia="nl-NL"/>
    </w:rPr>
  </w:style>
  <w:style w:type="paragraph" w:customStyle="1" w:styleId="cvvb5tekstvet">
    <w:name w:val="cv_vb5_tekstvet"/>
    <w:basedOn w:val="Standaard"/>
    <w:link w:val="cvvb5tekstvetChar"/>
    <w:qFormat/>
    <w:rsid w:val="00970D05"/>
    <w:pPr>
      <w:tabs>
        <w:tab w:val="right" w:pos="9923"/>
      </w:tabs>
      <w:spacing w:after="0" w:line="240" w:lineRule="auto"/>
      <w:ind w:right="72"/>
    </w:pPr>
    <w:rPr>
      <w:rFonts w:ascii="Malgun Gothic" w:eastAsia="Malgun Gothic" w:hAnsi="Malgun Gothic"/>
      <w:b/>
      <w:lang w:eastAsia="nl-NL"/>
    </w:rPr>
  </w:style>
  <w:style w:type="character" w:customStyle="1" w:styleId="cv5lijstChar">
    <w:name w:val="cv5_lijst Char"/>
    <w:basedOn w:val="Standaardalinea-lettertype"/>
    <w:link w:val="cv5lijst"/>
    <w:locked/>
    <w:rsid w:val="00C61D5F"/>
    <w:rPr>
      <w:rFonts w:ascii="Calibri" w:eastAsia="Malgun Gothic" w:hAnsi="Calibri"/>
      <w:lang w:eastAsia="nl-NL"/>
    </w:rPr>
  </w:style>
  <w:style w:type="paragraph" w:customStyle="1" w:styleId="cv5lijst">
    <w:name w:val="cv5_lijst"/>
    <w:basedOn w:val="Standaard"/>
    <w:link w:val="cv5lijstChar"/>
    <w:qFormat/>
    <w:rsid w:val="00C61D5F"/>
    <w:pPr>
      <w:numPr>
        <w:numId w:val="16"/>
      </w:numPr>
      <w:spacing w:after="60" w:line="240" w:lineRule="auto"/>
    </w:pPr>
    <w:rPr>
      <w:rFonts w:ascii="Calibri" w:eastAsia="Malgun Gothic" w:hAnsi="Calibri"/>
      <w:lang w:eastAsia="nl-NL"/>
    </w:rPr>
  </w:style>
  <w:style w:type="character" w:customStyle="1" w:styleId="cv6lijstChar">
    <w:name w:val="cv6_lijst Char"/>
    <w:basedOn w:val="Standaardalinea-lettertype"/>
    <w:link w:val="cv6lijst"/>
    <w:locked/>
    <w:rsid w:val="00C61D5F"/>
    <w:rPr>
      <w:rFonts w:ascii="Calibri" w:hAnsi="Calibri" w:cs="Arial"/>
      <w:lang w:eastAsia="nl-NL"/>
    </w:rPr>
  </w:style>
  <w:style w:type="paragraph" w:customStyle="1" w:styleId="cv6lijst">
    <w:name w:val="cv6_lijst"/>
    <w:basedOn w:val="Standaard"/>
    <w:link w:val="cv6lijstChar"/>
    <w:qFormat/>
    <w:rsid w:val="00C61D5F"/>
    <w:pPr>
      <w:spacing w:after="0" w:line="240" w:lineRule="auto"/>
      <w:ind w:left="720" w:right="72" w:hanging="360"/>
    </w:pPr>
    <w:rPr>
      <w:rFonts w:ascii="Calibri" w:hAnsi="Calibri" w:cs="Arial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ermans\AppData\Roaming\Microsoft\Templates\Cv%20met%20organische%20vormen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C:\Users\smoermans\AppData\Roaming\Microsoft\Templates\Cv met organische vormen.dotx</Template>
  <TotalTime>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2023-04-20T19:48:00Z</dcterms:created>
  <dcterms:modified xsi:type="dcterms:W3CDTF">2023-04-20T19:48:00Z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